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47E8C" w14:textId="0957741B" w:rsidR="00B876D7" w:rsidRDefault="00FD2729">
      <w:pPr>
        <w:pStyle w:val="Title"/>
      </w:pPr>
      <w:sdt>
        <w:sdtPr>
          <w:alias w:val="Title"/>
          <w:tag w:val=""/>
          <w:id w:val="726351117"/>
          <w:placeholder>
            <w:docPart w:val="291E5D570E7E1145AAFD705400A1C29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66B03">
            <w:t xml:space="preserve">Three Things You Can Do </w:t>
          </w:r>
          <w:proofErr w:type="gramStart"/>
          <w:r w:rsidR="00D66B03">
            <w:t>With</w:t>
          </w:r>
          <w:proofErr w:type="gramEnd"/>
          <w:r w:rsidR="00D66B03">
            <w:t xml:space="preserve"> Chrome’s Development Tools</w:t>
          </w:r>
        </w:sdtContent>
      </w:sdt>
    </w:p>
    <w:p w14:paraId="1DA7AE55" w14:textId="77777777" w:rsidR="00B876D7" w:rsidRDefault="007B1DF7">
      <w:pPr>
        <w:pStyle w:val="Title2"/>
      </w:pPr>
      <w:r>
        <w:t>Tyler Armstrong</w:t>
      </w:r>
    </w:p>
    <w:p w14:paraId="44D7B4E4" w14:textId="77777777" w:rsidR="00B876D7" w:rsidRDefault="007B1DF7">
      <w:pPr>
        <w:pStyle w:val="Title2"/>
      </w:pPr>
      <w:r>
        <w:t>Bellevue University</w:t>
      </w:r>
    </w:p>
    <w:p w14:paraId="224369A5" w14:textId="77777777" w:rsidR="00B876D7" w:rsidRDefault="008A7ED6">
      <w:pPr>
        <w:pStyle w:val="Title"/>
      </w:pPr>
      <w:r>
        <w:t>Author Note</w:t>
      </w:r>
    </w:p>
    <w:p w14:paraId="0F38981D" w14:textId="77777777" w:rsidR="007B1DF7" w:rsidRDefault="007B1DF7" w:rsidP="003F58C8">
      <w:pPr>
        <w:rPr>
          <w:rFonts w:ascii="Times New Roman" w:eastAsia="Times New Roman" w:hAnsi="Times New Roman" w:cs="Times New Roman"/>
          <w:kern w:val="0"/>
          <w:lang w:eastAsia="en-US"/>
        </w:rPr>
      </w:pPr>
      <w:r w:rsidRPr="007B1DF7">
        <w:rPr>
          <w:rFonts w:ascii="Times New Roman" w:eastAsia="Times New Roman" w:hAnsi="Times New Roman" w:cs="Times New Roman"/>
          <w:kern w:val="0"/>
          <w:lang w:eastAsia="en-US"/>
        </w:rPr>
        <w:t xml:space="preserve">Correspondence concerning this article should be addressed to </w:t>
      </w:r>
      <w:r>
        <w:rPr>
          <w:rFonts w:ascii="Times New Roman" w:eastAsia="Times New Roman" w:hAnsi="Times New Roman" w:cs="Times New Roman"/>
          <w:kern w:val="0"/>
          <w:lang w:eastAsia="en-US"/>
        </w:rPr>
        <w:t>Tyler Armstrong</w:t>
      </w:r>
      <w:r w:rsidR="003F58C8">
        <w:rPr>
          <w:rFonts w:ascii="Times New Roman" w:eastAsia="Times New Roman" w:hAnsi="Times New Roman" w:cs="Times New Roman"/>
          <w:kern w:val="0"/>
          <w:lang w:eastAsia="en-US"/>
        </w:rPr>
        <w:t>, 1900 South Eads St., Arlington, VA 22202</w:t>
      </w:r>
      <w:r w:rsidRPr="007B1DF7">
        <w:rPr>
          <w:rFonts w:ascii="Times New Roman" w:eastAsia="Times New Roman" w:hAnsi="Times New Roman" w:cs="Times New Roman"/>
          <w:kern w:val="0"/>
          <w:lang w:eastAsia="en-US"/>
        </w:rPr>
        <w:t>.</w:t>
      </w:r>
    </w:p>
    <w:p w14:paraId="09305AB8" w14:textId="77777777" w:rsidR="00B876D7" w:rsidRDefault="007B1DF7" w:rsidP="007B1DF7">
      <w:pPr>
        <w:ind w:firstLine="0"/>
      </w:pPr>
      <w:r w:rsidRPr="007B1DF7">
        <w:rPr>
          <w:rFonts w:ascii="Times New Roman" w:eastAsia="Times New Roman" w:hAnsi="Times New Roman" w:cs="Times New Roman"/>
          <w:kern w:val="0"/>
          <w:lang w:eastAsia="en-US"/>
        </w:rPr>
        <w:t xml:space="preserve">Contact: </w:t>
      </w:r>
      <w:r w:rsidR="00465C7B">
        <w:rPr>
          <w:rFonts w:ascii="Times New Roman" w:eastAsia="Times New Roman" w:hAnsi="Times New Roman" w:cs="Times New Roman"/>
          <w:kern w:val="0"/>
          <w:lang w:eastAsia="en-US"/>
        </w:rPr>
        <w:t>tkarmstrong@my365.bellevue.edu</w:t>
      </w:r>
    </w:p>
    <w:p w14:paraId="1F14F194" w14:textId="77777777" w:rsidR="00B876D7" w:rsidRDefault="008A7ED6">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1847F1B" w14:textId="77777777" w:rsidR="00B876D7" w:rsidRDefault="008A7ED6">
          <w:pPr>
            <w:pStyle w:val="TOCHeading"/>
          </w:pPr>
          <w:r>
            <w:t>Table of Contents</w:t>
          </w:r>
        </w:p>
        <w:p w14:paraId="7DD68B3A" w14:textId="743AB855" w:rsidR="00914EEA" w:rsidRDefault="008A7ED6">
          <w:pPr>
            <w:pStyle w:val="TOC1"/>
            <w:tabs>
              <w:tab w:val="right" w:leader="dot" w:pos="9350"/>
            </w:tabs>
            <w:rPr>
              <w:noProof/>
              <w:kern w:val="0"/>
              <w:lang w:eastAsia="en-US"/>
            </w:rPr>
          </w:pPr>
          <w:r>
            <w:fldChar w:fldCharType="begin"/>
          </w:r>
          <w:r>
            <w:instrText xml:space="preserve"> TOC \o "1-3" \h \z \u </w:instrText>
          </w:r>
          <w:r>
            <w:fldChar w:fldCharType="separate"/>
          </w:r>
          <w:hyperlink w:anchor="_Toc733302" w:history="1">
            <w:r w:rsidR="00914EEA" w:rsidRPr="009E3E3E">
              <w:rPr>
                <w:rStyle w:val="Hyperlink"/>
                <w:noProof/>
              </w:rPr>
              <w:t>Abstract</w:t>
            </w:r>
            <w:r w:rsidR="00914EEA">
              <w:rPr>
                <w:noProof/>
                <w:webHidden/>
              </w:rPr>
              <w:tab/>
            </w:r>
            <w:r w:rsidR="00914EEA">
              <w:rPr>
                <w:noProof/>
                <w:webHidden/>
              </w:rPr>
              <w:fldChar w:fldCharType="begin"/>
            </w:r>
            <w:r w:rsidR="00914EEA">
              <w:rPr>
                <w:noProof/>
                <w:webHidden/>
              </w:rPr>
              <w:instrText xml:space="preserve"> PAGEREF _Toc733302 \h </w:instrText>
            </w:r>
            <w:r w:rsidR="00914EEA">
              <w:rPr>
                <w:noProof/>
                <w:webHidden/>
              </w:rPr>
            </w:r>
            <w:r w:rsidR="00914EEA">
              <w:rPr>
                <w:noProof/>
                <w:webHidden/>
              </w:rPr>
              <w:fldChar w:fldCharType="separate"/>
            </w:r>
            <w:r w:rsidR="00914EEA">
              <w:rPr>
                <w:noProof/>
                <w:webHidden/>
              </w:rPr>
              <w:t>3</w:t>
            </w:r>
            <w:r w:rsidR="00914EEA">
              <w:rPr>
                <w:noProof/>
                <w:webHidden/>
              </w:rPr>
              <w:fldChar w:fldCharType="end"/>
            </w:r>
          </w:hyperlink>
        </w:p>
        <w:p w14:paraId="2AA82A0E" w14:textId="2A33FFE5" w:rsidR="00914EEA" w:rsidRDefault="00914EEA">
          <w:pPr>
            <w:pStyle w:val="TOC1"/>
            <w:tabs>
              <w:tab w:val="right" w:leader="dot" w:pos="9350"/>
            </w:tabs>
            <w:rPr>
              <w:noProof/>
              <w:kern w:val="0"/>
              <w:lang w:eastAsia="en-US"/>
            </w:rPr>
          </w:pPr>
          <w:hyperlink w:anchor="_Toc733303" w:history="1">
            <w:r w:rsidRPr="009E3E3E">
              <w:rPr>
                <w:rStyle w:val="Hyperlink"/>
                <w:noProof/>
              </w:rPr>
              <w:t>Three Things You Can Do With Chrome’s Development Tools</w:t>
            </w:r>
            <w:r>
              <w:rPr>
                <w:noProof/>
                <w:webHidden/>
              </w:rPr>
              <w:tab/>
            </w:r>
            <w:r>
              <w:rPr>
                <w:noProof/>
                <w:webHidden/>
              </w:rPr>
              <w:fldChar w:fldCharType="begin"/>
            </w:r>
            <w:r>
              <w:rPr>
                <w:noProof/>
                <w:webHidden/>
              </w:rPr>
              <w:instrText xml:space="preserve"> PAGEREF _Toc733303 \h </w:instrText>
            </w:r>
            <w:r>
              <w:rPr>
                <w:noProof/>
                <w:webHidden/>
              </w:rPr>
            </w:r>
            <w:r>
              <w:rPr>
                <w:noProof/>
                <w:webHidden/>
              </w:rPr>
              <w:fldChar w:fldCharType="separate"/>
            </w:r>
            <w:r>
              <w:rPr>
                <w:noProof/>
                <w:webHidden/>
              </w:rPr>
              <w:t>4</w:t>
            </w:r>
            <w:r>
              <w:rPr>
                <w:noProof/>
                <w:webHidden/>
              </w:rPr>
              <w:fldChar w:fldCharType="end"/>
            </w:r>
          </w:hyperlink>
        </w:p>
        <w:p w14:paraId="106229D7" w14:textId="4D530745" w:rsidR="00914EEA" w:rsidRDefault="00914EEA">
          <w:pPr>
            <w:pStyle w:val="TOC1"/>
            <w:tabs>
              <w:tab w:val="right" w:leader="dot" w:pos="9350"/>
            </w:tabs>
            <w:rPr>
              <w:noProof/>
              <w:kern w:val="0"/>
              <w:lang w:eastAsia="en-US"/>
            </w:rPr>
          </w:pPr>
          <w:hyperlink w:anchor="_Toc733304" w:history="1">
            <w:r w:rsidRPr="009E3E3E">
              <w:rPr>
                <w:rStyle w:val="Hyperlink"/>
                <w:noProof/>
              </w:rPr>
              <w:t>Pretty Print</w:t>
            </w:r>
            <w:r>
              <w:rPr>
                <w:noProof/>
                <w:webHidden/>
              </w:rPr>
              <w:tab/>
            </w:r>
            <w:r>
              <w:rPr>
                <w:noProof/>
                <w:webHidden/>
              </w:rPr>
              <w:fldChar w:fldCharType="begin"/>
            </w:r>
            <w:r>
              <w:rPr>
                <w:noProof/>
                <w:webHidden/>
              </w:rPr>
              <w:instrText xml:space="preserve"> PAGEREF _Toc733304 \h </w:instrText>
            </w:r>
            <w:r>
              <w:rPr>
                <w:noProof/>
                <w:webHidden/>
              </w:rPr>
            </w:r>
            <w:r>
              <w:rPr>
                <w:noProof/>
                <w:webHidden/>
              </w:rPr>
              <w:fldChar w:fldCharType="separate"/>
            </w:r>
            <w:r>
              <w:rPr>
                <w:noProof/>
                <w:webHidden/>
              </w:rPr>
              <w:t>4</w:t>
            </w:r>
            <w:r>
              <w:rPr>
                <w:noProof/>
                <w:webHidden/>
              </w:rPr>
              <w:fldChar w:fldCharType="end"/>
            </w:r>
          </w:hyperlink>
        </w:p>
        <w:p w14:paraId="20EBCCE9" w14:textId="38308048" w:rsidR="00914EEA" w:rsidRDefault="00914EEA">
          <w:pPr>
            <w:pStyle w:val="TOC1"/>
            <w:tabs>
              <w:tab w:val="right" w:leader="dot" w:pos="9350"/>
            </w:tabs>
            <w:rPr>
              <w:noProof/>
              <w:kern w:val="0"/>
              <w:lang w:eastAsia="en-US"/>
            </w:rPr>
          </w:pPr>
          <w:hyperlink w:anchor="_Toc733305" w:history="1">
            <w:r w:rsidRPr="009E3E3E">
              <w:rPr>
                <w:rStyle w:val="Hyperlink"/>
                <w:noProof/>
              </w:rPr>
              <w:t>Editing CSS Properties</w:t>
            </w:r>
            <w:r>
              <w:rPr>
                <w:noProof/>
                <w:webHidden/>
              </w:rPr>
              <w:tab/>
            </w:r>
            <w:r>
              <w:rPr>
                <w:noProof/>
                <w:webHidden/>
              </w:rPr>
              <w:fldChar w:fldCharType="begin"/>
            </w:r>
            <w:r>
              <w:rPr>
                <w:noProof/>
                <w:webHidden/>
              </w:rPr>
              <w:instrText xml:space="preserve"> PAGEREF _Toc733305 \h </w:instrText>
            </w:r>
            <w:r>
              <w:rPr>
                <w:noProof/>
                <w:webHidden/>
              </w:rPr>
            </w:r>
            <w:r>
              <w:rPr>
                <w:noProof/>
                <w:webHidden/>
              </w:rPr>
              <w:fldChar w:fldCharType="separate"/>
            </w:r>
            <w:r>
              <w:rPr>
                <w:noProof/>
                <w:webHidden/>
              </w:rPr>
              <w:t>4</w:t>
            </w:r>
            <w:r>
              <w:rPr>
                <w:noProof/>
                <w:webHidden/>
              </w:rPr>
              <w:fldChar w:fldCharType="end"/>
            </w:r>
          </w:hyperlink>
        </w:p>
        <w:p w14:paraId="1120DC24" w14:textId="39ECD3BF" w:rsidR="00914EEA" w:rsidRDefault="00914EEA">
          <w:pPr>
            <w:pStyle w:val="TOC1"/>
            <w:tabs>
              <w:tab w:val="right" w:leader="dot" w:pos="9350"/>
            </w:tabs>
            <w:rPr>
              <w:noProof/>
              <w:kern w:val="0"/>
              <w:lang w:eastAsia="en-US"/>
            </w:rPr>
          </w:pPr>
          <w:hyperlink w:anchor="_Toc733306" w:history="1">
            <w:r w:rsidRPr="009E3E3E">
              <w:rPr>
                <w:rStyle w:val="Hyperlink"/>
                <w:noProof/>
              </w:rPr>
              <w:t>Code Snippets</w:t>
            </w:r>
            <w:r>
              <w:rPr>
                <w:noProof/>
                <w:webHidden/>
              </w:rPr>
              <w:tab/>
            </w:r>
            <w:r>
              <w:rPr>
                <w:noProof/>
                <w:webHidden/>
              </w:rPr>
              <w:fldChar w:fldCharType="begin"/>
            </w:r>
            <w:r>
              <w:rPr>
                <w:noProof/>
                <w:webHidden/>
              </w:rPr>
              <w:instrText xml:space="preserve"> PAGEREF _Toc733306 \h </w:instrText>
            </w:r>
            <w:r>
              <w:rPr>
                <w:noProof/>
                <w:webHidden/>
              </w:rPr>
            </w:r>
            <w:r>
              <w:rPr>
                <w:noProof/>
                <w:webHidden/>
              </w:rPr>
              <w:fldChar w:fldCharType="separate"/>
            </w:r>
            <w:r>
              <w:rPr>
                <w:noProof/>
                <w:webHidden/>
              </w:rPr>
              <w:t>5</w:t>
            </w:r>
            <w:r>
              <w:rPr>
                <w:noProof/>
                <w:webHidden/>
              </w:rPr>
              <w:fldChar w:fldCharType="end"/>
            </w:r>
          </w:hyperlink>
        </w:p>
        <w:p w14:paraId="34AA0E38" w14:textId="7C70EED3" w:rsidR="00914EEA" w:rsidRDefault="00914EEA">
          <w:pPr>
            <w:pStyle w:val="TOC1"/>
            <w:tabs>
              <w:tab w:val="right" w:leader="dot" w:pos="9350"/>
            </w:tabs>
            <w:rPr>
              <w:noProof/>
              <w:kern w:val="0"/>
              <w:lang w:eastAsia="en-US"/>
            </w:rPr>
          </w:pPr>
          <w:hyperlink w:anchor="_Toc733307" w:history="1">
            <w:r w:rsidRPr="009E3E3E">
              <w:rPr>
                <w:rStyle w:val="Hyperlink"/>
                <w:noProof/>
              </w:rPr>
              <w:t>Conclusion</w:t>
            </w:r>
            <w:r>
              <w:rPr>
                <w:noProof/>
                <w:webHidden/>
              </w:rPr>
              <w:tab/>
            </w:r>
            <w:r>
              <w:rPr>
                <w:noProof/>
                <w:webHidden/>
              </w:rPr>
              <w:fldChar w:fldCharType="begin"/>
            </w:r>
            <w:r>
              <w:rPr>
                <w:noProof/>
                <w:webHidden/>
              </w:rPr>
              <w:instrText xml:space="preserve"> PAGEREF _Toc733307 \h </w:instrText>
            </w:r>
            <w:r>
              <w:rPr>
                <w:noProof/>
                <w:webHidden/>
              </w:rPr>
            </w:r>
            <w:r>
              <w:rPr>
                <w:noProof/>
                <w:webHidden/>
              </w:rPr>
              <w:fldChar w:fldCharType="separate"/>
            </w:r>
            <w:r>
              <w:rPr>
                <w:noProof/>
                <w:webHidden/>
              </w:rPr>
              <w:t>5</w:t>
            </w:r>
            <w:r>
              <w:rPr>
                <w:noProof/>
                <w:webHidden/>
              </w:rPr>
              <w:fldChar w:fldCharType="end"/>
            </w:r>
          </w:hyperlink>
        </w:p>
        <w:p w14:paraId="7AF05C92" w14:textId="0336B4AF" w:rsidR="00914EEA" w:rsidRDefault="00914EEA">
          <w:pPr>
            <w:pStyle w:val="TOC1"/>
            <w:tabs>
              <w:tab w:val="right" w:leader="dot" w:pos="9350"/>
            </w:tabs>
            <w:rPr>
              <w:noProof/>
              <w:kern w:val="0"/>
              <w:lang w:eastAsia="en-US"/>
            </w:rPr>
          </w:pPr>
          <w:hyperlink w:anchor="_Toc733308" w:history="1">
            <w:r w:rsidRPr="009E3E3E">
              <w:rPr>
                <w:rStyle w:val="Hyperlink"/>
                <w:noProof/>
              </w:rPr>
              <w:t>References</w:t>
            </w:r>
            <w:r>
              <w:rPr>
                <w:noProof/>
                <w:webHidden/>
              </w:rPr>
              <w:tab/>
            </w:r>
            <w:r>
              <w:rPr>
                <w:noProof/>
                <w:webHidden/>
              </w:rPr>
              <w:fldChar w:fldCharType="begin"/>
            </w:r>
            <w:r>
              <w:rPr>
                <w:noProof/>
                <w:webHidden/>
              </w:rPr>
              <w:instrText xml:space="preserve"> PAGEREF _Toc733308 \h </w:instrText>
            </w:r>
            <w:r>
              <w:rPr>
                <w:noProof/>
                <w:webHidden/>
              </w:rPr>
            </w:r>
            <w:r>
              <w:rPr>
                <w:noProof/>
                <w:webHidden/>
              </w:rPr>
              <w:fldChar w:fldCharType="separate"/>
            </w:r>
            <w:r>
              <w:rPr>
                <w:noProof/>
                <w:webHidden/>
              </w:rPr>
              <w:t>6</w:t>
            </w:r>
            <w:r>
              <w:rPr>
                <w:noProof/>
                <w:webHidden/>
              </w:rPr>
              <w:fldChar w:fldCharType="end"/>
            </w:r>
          </w:hyperlink>
        </w:p>
        <w:p w14:paraId="495C4BEB" w14:textId="105090FA" w:rsidR="00B876D7" w:rsidRDefault="008A7ED6">
          <w:pPr>
            <w:ind w:firstLine="0"/>
          </w:pPr>
          <w:r>
            <w:rPr>
              <w:b/>
              <w:bCs/>
              <w:noProof/>
            </w:rPr>
            <w:fldChar w:fldCharType="end"/>
          </w:r>
        </w:p>
      </w:sdtContent>
    </w:sdt>
    <w:p w14:paraId="74D95CB8" w14:textId="77777777" w:rsidR="00B876D7" w:rsidRDefault="008A7ED6">
      <w:pPr>
        <w:pStyle w:val="SectionTitle"/>
      </w:pPr>
      <w:bookmarkStart w:id="0" w:name="_Toc733302"/>
      <w:r>
        <w:lastRenderedPageBreak/>
        <w:t>Abstract</w:t>
      </w:r>
      <w:bookmarkEnd w:id="0"/>
    </w:p>
    <w:p w14:paraId="51C703B1" w14:textId="59E3E8DA" w:rsidR="000F6D49" w:rsidRDefault="000F6D49" w:rsidP="000F6D49">
      <w:pPr>
        <w:ind w:firstLine="0"/>
        <w:rPr>
          <w:kern w:val="0"/>
        </w:rPr>
      </w:pPr>
      <w:r w:rsidRPr="000F6D49">
        <w:rPr>
          <w:kern w:val="0"/>
        </w:rPr>
        <w:t xml:space="preserve">This paper sets out to provide a </w:t>
      </w:r>
      <w:r w:rsidR="00D66B03">
        <w:rPr>
          <w:kern w:val="0"/>
        </w:rPr>
        <w:t>developer some information regarding Chrome’s Development Tools</w:t>
      </w:r>
    </w:p>
    <w:p w14:paraId="5AE57916" w14:textId="57D50B09" w:rsidR="00B876D7" w:rsidRDefault="008A7ED6" w:rsidP="000F6D49">
      <w:pPr>
        <w:ind w:firstLine="0"/>
      </w:pPr>
      <w:r>
        <w:rPr>
          <w:rStyle w:val="Emphasis"/>
        </w:rPr>
        <w:t>Keywords</w:t>
      </w:r>
      <w:r>
        <w:t xml:space="preserve">:  </w:t>
      </w:r>
      <w:r w:rsidR="00465C7B">
        <w:t xml:space="preserve">Internet, </w:t>
      </w:r>
      <w:r w:rsidR="00D66B03">
        <w:t>web</w:t>
      </w:r>
      <w:r w:rsidR="000F6D49">
        <w:t>,</w:t>
      </w:r>
      <w:r w:rsidR="00D66B03">
        <w:t xml:space="preserve"> development,</w:t>
      </w:r>
      <w:r w:rsidR="000F6D49">
        <w:t xml:space="preserve"> </w:t>
      </w:r>
      <w:r w:rsidR="00D66B03">
        <w:t>front-end design</w:t>
      </w:r>
    </w:p>
    <w:bookmarkStart w:id="1" w:name="_Toc733303"/>
    <w:p w14:paraId="30632E64" w14:textId="523172D5" w:rsidR="00B876D7" w:rsidRDefault="00FD2729">
      <w:pPr>
        <w:pStyle w:val="SectionTitle"/>
      </w:pPr>
      <w:sdt>
        <w:sdtPr>
          <w:alias w:val="Title"/>
          <w:tag w:val=""/>
          <w:id w:val="-1756435886"/>
          <w:placeholder>
            <w:docPart w:val="96A7C55762CCBF478389B2A5DB2F01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66B03">
            <w:t xml:space="preserve">Three Things You Can Do </w:t>
          </w:r>
          <w:proofErr w:type="gramStart"/>
          <w:r w:rsidR="00D66B03">
            <w:t>With</w:t>
          </w:r>
          <w:proofErr w:type="gramEnd"/>
          <w:r w:rsidR="00D66B03">
            <w:t xml:space="preserve"> Chrome’s Development Tools</w:t>
          </w:r>
        </w:sdtContent>
      </w:sdt>
      <w:bookmarkEnd w:id="1"/>
    </w:p>
    <w:p w14:paraId="18460623" w14:textId="77777777" w:rsidR="00D66B03" w:rsidRDefault="00D66B03" w:rsidP="00D66B03">
      <w:pPr>
        <w:rPr>
          <w:b/>
          <w:bCs/>
        </w:rPr>
      </w:pPr>
      <w:r w:rsidRPr="00D66B03">
        <w:t>Chrome Development Tools are essential for front-end web developers.  It includes many built-in tools to make the development process more manageable.  Three tools specifically are Pretty Print, Edit CSS, and Snippets.</w:t>
      </w:r>
    </w:p>
    <w:p w14:paraId="1A28D494" w14:textId="6F4DEEFD" w:rsidR="00B876D7" w:rsidRDefault="00D66B03">
      <w:pPr>
        <w:pStyle w:val="Heading1"/>
      </w:pPr>
      <w:bookmarkStart w:id="2" w:name="_Toc733304"/>
      <w:r>
        <w:t>Pretty Print</w:t>
      </w:r>
      <w:bookmarkEnd w:id="2"/>
    </w:p>
    <w:p w14:paraId="510D9A3E" w14:textId="77777777" w:rsidR="00D66B03" w:rsidRDefault="00D66B03" w:rsidP="00D66B03">
      <w:pPr>
        <w:rPr>
          <w:b/>
          <w:bCs/>
        </w:rPr>
      </w:pPr>
      <w:r w:rsidRPr="00D66B03">
        <w:t>There are many times where a developer would need to be able to view JavaScript.  Chrome Dev Tools offer a great way to accomplish this.  When viewing source code, a developer may find that the code is minified.  Minification makes it difficult to read or follow along with the code. To resolve this, a developer would need to click on the Pretty Prin</w:t>
      </w:r>
      <w:r>
        <w:rPr>
          <w:b/>
          <w:bCs/>
        </w:rPr>
        <w:t>t</w:t>
      </w:r>
      <w:r w:rsidRPr="00D66B03">
        <w:t xml:space="preserve"> icon within Chrome's Dev Tools.  According to (Jackson, 2017), "You can easily change the formatting of your minimized code by clicking on </w:t>
      </w:r>
      <w:proofErr w:type="gramStart"/>
      <w:r w:rsidRPr="00D66B03">
        <w:t>{ }</w:t>
      </w:r>
      <w:proofErr w:type="gramEnd"/>
      <w:r w:rsidRPr="00D66B03">
        <w:t xml:space="preserve"> which will go back to the normal view so you can easily go through it."  Clicking on the Pretty Print icon will help a developer to make their source code more manageable. </w:t>
      </w:r>
    </w:p>
    <w:p w14:paraId="00247CE8" w14:textId="01DE5166" w:rsidR="001D5D06" w:rsidRDefault="00D66B03" w:rsidP="00D66B03">
      <w:pPr>
        <w:pStyle w:val="Heading1"/>
        <w:ind w:firstLine="720"/>
      </w:pPr>
      <w:bookmarkStart w:id="3" w:name="_Toc733305"/>
      <w:r>
        <w:t>Editing CSS Properties</w:t>
      </w:r>
      <w:bookmarkEnd w:id="3"/>
    </w:p>
    <w:p w14:paraId="68137D22" w14:textId="20A4248E" w:rsidR="00D66B03" w:rsidRDefault="00D66B03" w:rsidP="00D66B03">
      <w:pPr>
        <w:rPr>
          <w:b/>
          <w:bCs/>
        </w:rPr>
      </w:pPr>
      <w:r w:rsidRPr="00D66B03">
        <w:t>Another means within Chrome's Development Tools that can make a developer's life easier is giving them the ability to edit CSS and instantly see their changes.  (</w:t>
      </w:r>
      <w:proofErr w:type="spellStart"/>
      <w:r w:rsidRPr="00D66B03">
        <w:t>Jaskson</w:t>
      </w:r>
      <w:proofErr w:type="spellEnd"/>
      <w:r w:rsidRPr="00D66B03">
        <w:t xml:space="preserve">, 2017) Editing CSS properties within Chrome's Development Tools are most likely its most used function of all the tools found within Chrome's Development Tools (Jackson, 2017).   Editing CSS properties without having to switch back-and-forth from the text editor and then having to refresh the browser can speed up development time tremendously.  </w:t>
      </w:r>
    </w:p>
    <w:p w14:paraId="541B228B" w14:textId="77777777" w:rsidR="00D66B03" w:rsidRPr="00D66B03" w:rsidRDefault="00D66B03" w:rsidP="00D66B03"/>
    <w:p w14:paraId="141E9F5D" w14:textId="15A9A41A" w:rsidR="000153AE" w:rsidRDefault="00D66B03" w:rsidP="000153AE">
      <w:pPr>
        <w:pStyle w:val="Heading1"/>
      </w:pPr>
      <w:bookmarkStart w:id="4" w:name="_Toc733306"/>
      <w:r>
        <w:lastRenderedPageBreak/>
        <w:t>Code Snippets</w:t>
      </w:r>
      <w:bookmarkEnd w:id="4"/>
    </w:p>
    <w:p w14:paraId="50B3E6A5" w14:textId="77777777" w:rsidR="00D66B03" w:rsidRDefault="00D66B03" w:rsidP="00D66B03">
      <w:pPr>
        <w:rPr>
          <w:b/>
          <w:bCs/>
        </w:rPr>
      </w:pPr>
      <w:r w:rsidRPr="00D66B03">
        <w:t>The last option that is a useful tool found within Chrome's Development Tools is called Snippets.  Just like editing CSS Properties, Snippets provide the developer a means to speed up their development process.  According to (Firdaus, 2018), "By taking advantage of frequently used codes, Code Snippets can save you a lot of time and significantly speed up the debugging process. First, go to Sources &gt; Snippets (subpanel). Then, right-click and select New to create a new snippet, type in a code that you frequently use and save it. To insert a snippet, just open one of your source codes – it could be HTML, CSS or JS. Then, drag and drop the snippet into the source code."</w:t>
      </w:r>
    </w:p>
    <w:p w14:paraId="00CDE29F" w14:textId="27E67F71" w:rsidR="003F58C8" w:rsidRDefault="003F58C8" w:rsidP="00844EBD">
      <w:pPr>
        <w:pStyle w:val="Heading1"/>
      </w:pPr>
      <w:bookmarkStart w:id="5" w:name="_Toc733307"/>
      <w:r w:rsidRPr="00844EBD">
        <w:t>Conclusion</w:t>
      </w:r>
      <w:bookmarkEnd w:id="5"/>
    </w:p>
    <w:p w14:paraId="1FEBB51B" w14:textId="2B7B24EF" w:rsidR="003F58C8" w:rsidRDefault="00D66B03" w:rsidP="00D66B03">
      <w:pPr>
        <w:rPr>
          <w:b/>
          <w:bCs/>
        </w:rPr>
      </w:pPr>
      <w:r w:rsidRPr="00D66B03">
        <w:t>In summary, Chrome offers several different mechanisms that the web developer can take advantage of to make their lives easier.  Three of the tools mentioned were Pretty Print.  Pretty Print reverts code from a Minified version into a version that is more human readable than machine readable.  The second tool mentioned within Chrome's Development Tools is the ability to edit CSS Properties.  Editing CSS Properties within Chrome's development tools enables the developer to immediately preview their CSS changes within the browser without having to edit their source code, save, then refresh their browser.  Last, but not least of the Chrome Development Tools listed above was the Code Snippets.  The Code Snippets are a means for the developer to reuse code that is often used many times.  Being able to reuse code without having to type it can speed up the development process.  Also, by being able to edit the code right within the tool without having to edit the source code, save, and refresh the browser saves the developer time within their development process.</w:t>
      </w:r>
    </w:p>
    <w:bookmarkStart w:id="6" w:name="_Toc733308" w:displacedByCustomXml="next"/>
    <w:sdt>
      <w:sdtPr>
        <w:rPr>
          <w:rFonts w:asciiTheme="minorHAnsi" w:eastAsiaTheme="minorEastAsia" w:hAnsiTheme="minorHAnsi" w:cstheme="minorBidi"/>
        </w:rPr>
        <w:id w:val="-573587230"/>
        <w:bibliography/>
      </w:sdtPr>
      <w:sdtEndPr/>
      <w:sdtContent>
        <w:p w14:paraId="308F9D5C" w14:textId="77777777" w:rsidR="00B876D7" w:rsidRDefault="008A7ED6">
          <w:pPr>
            <w:pStyle w:val="SectionTitle"/>
          </w:pPr>
          <w:r>
            <w:t>References</w:t>
          </w:r>
          <w:bookmarkEnd w:id="6"/>
        </w:p>
        <w:p w14:paraId="10949004" w14:textId="77777777" w:rsidR="000153AE" w:rsidRDefault="00FD2729" w:rsidP="000153AE">
          <w:pPr>
            <w:pStyle w:val="Bibliography"/>
          </w:pPr>
        </w:p>
      </w:sdtContent>
    </w:sdt>
    <w:p w14:paraId="5EE17CC2" w14:textId="4B1D95DA" w:rsidR="00914EEA" w:rsidRDefault="00914EEA" w:rsidP="00914EEA">
      <w:pPr>
        <w:ind w:left="720" w:hanging="720"/>
      </w:pPr>
      <w:r w:rsidRPr="00914EEA">
        <w:t xml:space="preserve">Firdaus, T. (2018). 5 Useful Chrome </w:t>
      </w:r>
      <w:proofErr w:type="spellStart"/>
      <w:r w:rsidRPr="00914EEA">
        <w:t>DevTools</w:t>
      </w:r>
      <w:proofErr w:type="spellEnd"/>
      <w:r w:rsidRPr="00914EEA">
        <w:t xml:space="preserve"> Tips for Developers. Retrieved from </w:t>
      </w:r>
      <w:r>
        <w:t>https://www.hongkiat.com/blog/chrome-web-developers-tips/</w:t>
      </w:r>
    </w:p>
    <w:p w14:paraId="60768517" w14:textId="77777777" w:rsidR="00914EEA" w:rsidRPr="00914EEA" w:rsidRDefault="00914EEA" w:rsidP="00914EEA">
      <w:pPr>
        <w:pStyle w:val="Bibliography"/>
      </w:pPr>
      <w:r w:rsidRPr="00914EEA">
        <w:t xml:space="preserve">Jackson, B. (2017). Chrome </w:t>
      </w:r>
      <w:proofErr w:type="spellStart"/>
      <w:r w:rsidRPr="00914EEA">
        <w:t>DevTools</w:t>
      </w:r>
      <w:proofErr w:type="spellEnd"/>
      <w:r w:rsidRPr="00914EEA">
        <w:t xml:space="preserve"> - 25 Tips and Tricks - </w:t>
      </w:r>
      <w:proofErr w:type="spellStart"/>
      <w:r w:rsidRPr="00914EEA">
        <w:t>KeyCDN</w:t>
      </w:r>
      <w:proofErr w:type="spellEnd"/>
      <w:r w:rsidRPr="00914EEA">
        <w:t>. Retrieved from https://www.keycdn.com/blog/chrome-devtools</w:t>
      </w:r>
    </w:p>
    <w:p w14:paraId="378E508F" w14:textId="77777777" w:rsidR="00B876D7" w:rsidRDefault="00B876D7" w:rsidP="00914EEA">
      <w:pPr>
        <w:pStyle w:val="Bibliography"/>
        <w:ind w:left="0" w:firstLine="0"/>
      </w:pPr>
    </w:p>
    <w:p w14:paraId="69B553E4" w14:textId="77777777" w:rsidR="00B876D7" w:rsidRDefault="00B876D7">
      <w:pPr>
        <w:pStyle w:val="TableFigure"/>
      </w:pPr>
      <w:bookmarkStart w:id="7" w:name="_GoBack"/>
      <w:bookmarkEnd w:id="7"/>
    </w:p>
    <w:sectPr w:rsidR="00B876D7">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BEBF4" w14:textId="77777777" w:rsidR="00FD2729" w:rsidRDefault="00FD2729">
      <w:pPr>
        <w:spacing w:line="240" w:lineRule="auto"/>
      </w:pPr>
      <w:r>
        <w:separator/>
      </w:r>
    </w:p>
  </w:endnote>
  <w:endnote w:type="continuationSeparator" w:id="0">
    <w:p w14:paraId="11CA8EFC" w14:textId="77777777" w:rsidR="00FD2729" w:rsidRDefault="00FD2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EFC37" w14:textId="77777777" w:rsidR="00FD2729" w:rsidRDefault="00FD2729">
      <w:pPr>
        <w:spacing w:line="240" w:lineRule="auto"/>
      </w:pPr>
      <w:r>
        <w:separator/>
      </w:r>
    </w:p>
  </w:footnote>
  <w:footnote w:type="continuationSeparator" w:id="0">
    <w:p w14:paraId="4F979FF1" w14:textId="77777777" w:rsidR="00FD2729" w:rsidRDefault="00FD2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A399D" w14:textId="33E960BD" w:rsidR="00B876D7" w:rsidRDefault="00FD2729">
    <w:pPr>
      <w:pStyle w:val="Header"/>
    </w:pPr>
    <w:sdt>
      <w:sdtPr>
        <w:rPr>
          <w:rStyle w:val="Strong"/>
        </w:rPr>
        <w:alias w:val="Running head"/>
        <w:tag w:val=""/>
        <w:id w:val="1072628492"/>
        <w:placeholder>
          <w:docPart w:val="C488759352D269479EE9BC19784868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66B03">
          <w:rPr>
            <w:rStyle w:val="Strong"/>
          </w:rPr>
          <w:t>CHROME DEV TOOLS</w:t>
        </w:r>
      </w:sdtContent>
    </w:sdt>
    <w:r w:rsidR="008A7ED6">
      <w:rPr>
        <w:rStyle w:val="Strong"/>
      </w:rPr>
      <w:t xml:space="preserve"> </w:t>
    </w:r>
    <w:r w:rsidR="008A7ED6">
      <w:rPr>
        <w:rStyle w:val="Strong"/>
      </w:rPr>
      <w:ptab w:relativeTo="margin" w:alignment="right" w:leader="none"/>
    </w:r>
    <w:r w:rsidR="008A7ED6">
      <w:rPr>
        <w:rStyle w:val="Strong"/>
      </w:rPr>
      <w:fldChar w:fldCharType="begin"/>
    </w:r>
    <w:r w:rsidR="008A7ED6">
      <w:rPr>
        <w:rStyle w:val="Strong"/>
      </w:rPr>
      <w:instrText xml:space="preserve"> PAGE   \* MERGEFORMAT </w:instrText>
    </w:r>
    <w:r w:rsidR="008A7ED6">
      <w:rPr>
        <w:rStyle w:val="Strong"/>
      </w:rPr>
      <w:fldChar w:fldCharType="separate"/>
    </w:r>
    <w:r w:rsidR="008A7ED6">
      <w:rPr>
        <w:rStyle w:val="Strong"/>
        <w:noProof/>
      </w:rPr>
      <w:t>9</w:t>
    </w:r>
    <w:r w:rsidR="008A7ED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60B59" w14:textId="0A93C15F" w:rsidR="00B876D7" w:rsidRDefault="00D66B03">
    <w:pPr>
      <w:pStyle w:val="Header"/>
      <w:rPr>
        <w:rStyle w:val="Strong"/>
      </w:rPr>
    </w:pPr>
    <w:r>
      <w:t>CHROME DEV TOOLS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F7"/>
    <w:rsid w:val="000153AE"/>
    <w:rsid w:val="000F6D49"/>
    <w:rsid w:val="00112E36"/>
    <w:rsid w:val="001D5D06"/>
    <w:rsid w:val="001F27E6"/>
    <w:rsid w:val="002E0545"/>
    <w:rsid w:val="003F58C8"/>
    <w:rsid w:val="0041193C"/>
    <w:rsid w:val="00465C7B"/>
    <w:rsid w:val="006370B4"/>
    <w:rsid w:val="007B1DF7"/>
    <w:rsid w:val="00834F4A"/>
    <w:rsid w:val="00844EBD"/>
    <w:rsid w:val="008A7ED6"/>
    <w:rsid w:val="00914EEA"/>
    <w:rsid w:val="00937232"/>
    <w:rsid w:val="009C0D59"/>
    <w:rsid w:val="009E12CE"/>
    <w:rsid w:val="00B876D7"/>
    <w:rsid w:val="00BA3CA9"/>
    <w:rsid w:val="00D66B03"/>
    <w:rsid w:val="00DE3C12"/>
    <w:rsid w:val="00E818E2"/>
    <w:rsid w:val="00F052B2"/>
    <w:rsid w:val="00FD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9A083"/>
  <w15:chartTrackingRefBased/>
  <w15:docId w15:val="{036B476C-FF03-D546-AF82-7F7AC908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E0545"/>
    <w:rPr>
      <w:color w:val="605E5C"/>
      <w:shd w:val="clear" w:color="auto" w:fill="E1DFDD"/>
    </w:rPr>
  </w:style>
  <w:style w:type="character" w:styleId="FollowedHyperlink">
    <w:name w:val="FollowedHyperlink"/>
    <w:basedOn w:val="DefaultParagraphFont"/>
    <w:uiPriority w:val="99"/>
    <w:semiHidden/>
    <w:unhideWhenUsed/>
    <w:rsid w:val="006370B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153979">
      <w:bodyDiv w:val="1"/>
      <w:marLeft w:val="0"/>
      <w:marRight w:val="0"/>
      <w:marTop w:val="0"/>
      <w:marBottom w:val="0"/>
      <w:divBdr>
        <w:top w:val="none" w:sz="0" w:space="0" w:color="auto"/>
        <w:left w:val="none" w:sz="0" w:space="0" w:color="auto"/>
        <w:bottom w:val="none" w:sz="0" w:space="0" w:color="auto"/>
        <w:right w:val="none" w:sz="0" w:space="0" w:color="auto"/>
      </w:divBdr>
    </w:div>
    <w:div w:id="199630998">
      <w:bodyDiv w:val="1"/>
      <w:marLeft w:val="0"/>
      <w:marRight w:val="0"/>
      <w:marTop w:val="0"/>
      <w:marBottom w:val="0"/>
      <w:divBdr>
        <w:top w:val="none" w:sz="0" w:space="0" w:color="auto"/>
        <w:left w:val="none" w:sz="0" w:space="0" w:color="auto"/>
        <w:bottom w:val="none" w:sz="0" w:space="0" w:color="auto"/>
        <w:right w:val="none" w:sz="0" w:space="0" w:color="auto"/>
      </w:divBdr>
    </w:div>
    <w:div w:id="22395369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709710">
      <w:bodyDiv w:val="1"/>
      <w:marLeft w:val="0"/>
      <w:marRight w:val="0"/>
      <w:marTop w:val="0"/>
      <w:marBottom w:val="0"/>
      <w:divBdr>
        <w:top w:val="none" w:sz="0" w:space="0" w:color="auto"/>
        <w:left w:val="none" w:sz="0" w:space="0" w:color="auto"/>
        <w:bottom w:val="none" w:sz="0" w:space="0" w:color="auto"/>
        <w:right w:val="none" w:sz="0" w:space="0" w:color="auto"/>
      </w:divBdr>
    </w:div>
    <w:div w:id="36564253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7328858">
      <w:bodyDiv w:val="1"/>
      <w:marLeft w:val="0"/>
      <w:marRight w:val="0"/>
      <w:marTop w:val="0"/>
      <w:marBottom w:val="0"/>
      <w:divBdr>
        <w:top w:val="none" w:sz="0" w:space="0" w:color="auto"/>
        <w:left w:val="none" w:sz="0" w:space="0" w:color="auto"/>
        <w:bottom w:val="none" w:sz="0" w:space="0" w:color="auto"/>
        <w:right w:val="none" w:sz="0" w:space="0" w:color="auto"/>
      </w:divBdr>
    </w:div>
    <w:div w:id="534926917">
      <w:bodyDiv w:val="1"/>
      <w:marLeft w:val="0"/>
      <w:marRight w:val="0"/>
      <w:marTop w:val="0"/>
      <w:marBottom w:val="0"/>
      <w:divBdr>
        <w:top w:val="none" w:sz="0" w:space="0" w:color="auto"/>
        <w:left w:val="none" w:sz="0" w:space="0" w:color="auto"/>
        <w:bottom w:val="none" w:sz="0" w:space="0" w:color="auto"/>
        <w:right w:val="none" w:sz="0" w:space="0" w:color="auto"/>
      </w:divBdr>
    </w:div>
    <w:div w:id="54409881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159113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9932228">
      <w:bodyDiv w:val="1"/>
      <w:marLeft w:val="0"/>
      <w:marRight w:val="0"/>
      <w:marTop w:val="0"/>
      <w:marBottom w:val="0"/>
      <w:divBdr>
        <w:top w:val="none" w:sz="0" w:space="0" w:color="auto"/>
        <w:left w:val="none" w:sz="0" w:space="0" w:color="auto"/>
        <w:bottom w:val="none" w:sz="0" w:space="0" w:color="auto"/>
        <w:right w:val="none" w:sz="0" w:space="0" w:color="auto"/>
      </w:divBdr>
    </w:div>
    <w:div w:id="843671207">
      <w:bodyDiv w:val="1"/>
      <w:marLeft w:val="0"/>
      <w:marRight w:val="0"/>
      <w:marTop w:val="0"/>
      <w:marBottom w:val="0"/>
      <w:divBdr>
        <w:top w:val="none" w:sz="0" w:space="0" w:color="auto"/>
        <w:left w:val="none" w:sz="0" w:space="0" w:color="auto"/>
        <w:bottom w:val="none" w:sz="0" w:space="0" w:color="auto"/>
        <w:right w:val="none" w:sz="0" w:space="0" w:color="auto"/>
      </w:divBdr>
    </w:div>
    <w:div w:id="9642322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51990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7270179">
      <w:bodyDiv w:val="1"/>
      <w:marLeft w:val="0"/>
      <w:marRight w:val="0"/>
      <w:marTop w:val="0"/>
      <w:marBottom w:val="0"/>
      <w:divBdr>
        <w:top w:val="none" w:sz="0" w:space="0" w:color="auto"/>
        <w:left w:val="none" w:sz="0" w:space="0" w:color="auto"/>
        <w:bottom w:val="none" w:sz="0" w:space="0" w:color="auto"/>
        <w:right w:val="none" w:sz="0" w:space="0" w:color="auto"/>
      </w:divBdr>
    </w:div>
    <w:div w:id="175042217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979345">
      <w:bodyDiv w:val="1"/>
      <w:marLeft w:val="0"/>
      <w:marRight w:val="0"/>
      <w:marTop w:val="0"/>
      <w:marBottom w:val="0"/>
      <w:divBdr>
        <w:top w:val="none" w:sz="0" w:space="0" w:color="auto"/>
        <w:left w:val="none" w:sz="0" w:space="0" w:color="auto"/>
        <w:bottom w:val="none" w:sz="0" w:space="0" w:color="auto"/>
        <w:right w:val="none" w:sz="0" w:space="0" w:color="auto"/>
      </w:divBdr>
    </w:div>
    <w:div w:id="176233072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73202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87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macbook/Library/Containers/com.microsoft.Word/Data/Library/Application%20Support/Microsoft/Office/16.0/DTS/en-US%7b4CB9350D-928D-5A49-A344-6E3ABFE45639%7d/%7b018AA425-0748-AC4A-9D65-4F60B470EB7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1E5D570E7E1145AAFD705400A1C29A"/>
        <w:category>
          <w:name w:val="General"/>
          <w:gallery w:val="placeholder"/>
        </w:category>
        <w:types>
          <w:type w:val="bbPlcHdr"/>
        </w:types>
        <w:behaviors>
          <w:behavior w:val="content"/>
        </w:behaviors>
        <w:guid w:val="{E3228FED-7EF3-8E4B-A6ED-A8378E97EEDD}"/>
      </w:docPartPr>
      <w:docPartBody>
        <w:p w:rsidR="00BA53D9" w:rsidRDefault="00903588">
          <w:pPr>
            <w:pStyle w:val="291E5D570E7E1145AAFD705400A1C29A"/>
          </w:pPr>
          <w:r>
            <w:t>[Title Here, up to 12 Words, on One to Two Lines]</w:t>
          </w:r>
        </w:p>
      </w:docPartBody>
    </w:docPart>
    <w:docPart>
      <w:docPartPr>
        <w:name w:val="96A7C55762CCBF478389B2A5DB2F01E3"/>
        <w:category>
          <w:name w:val="General"/>
          <w:gallery w:val="placeholder"/>
        </w:category>
        <w:types>
          <w:type w:val="bbPlcHdr"/>
        </w:types>
        <w:behaviors>
          <w:behavior w:val="content"/>
        </w:behaviors>
        <w:guid w:val="{42270BEB-600F-EB47-A790-2E0263062914}"/>
      </w:docPartPr>
      <w:docPartBody>
        <w:p w:rsidR="00BA53D9" w:rsidRDefault="00903588">
          <w:pPr>
            <w:pStyle w:val="96A7C55762CCBF478389B2A5DB2F01E3"/>
          </w:pPr>
          <w:r>
            <w:t>[Title Here, up to 12 Words, on One to Two Lines]</w:t>
          </w:r>
        </w:p>
      </w:docPartBody>
    </w:docPart>
    <w:docPart>
      <w:docPartPr>
        <w:name w:val="C488759352D269479EE9BC1978486812"/>
        <w:category>
          <w:name w:val="General"/>
          <w:gallery w:val="placeholder"/>
        </w:category>
        <w:types>
          <w:type w:val="bbPlcHdr"/>
        </w:types>
        <w:behaviors>
          <w:behavior w:val="content"/>
        </w:behaviors>
        <w:guid w:val="{C1F322C8-8878-E446-B200-A321B3920410}"/>
      </w:docPartPr>
      <w:docPartBody>
        <w:p w:rsidR="00BA53D9" w:rsidRDefault="00903588">
          <w:pPr>
            <w:pStyle w:val="C488759352D269479EE9BC19784868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88"/>
    <w:rsid w:val="0017233C"/>
    <w:rsid w:val="00903588"/>
    <w:rsid w:val="00BA53D9"/>
    <w:rsid w:val="00DB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1E5D570E7E1145AAFD705400A1C29A">
    <w:name w:val="291E5D570E7E1145AAFD705400A1C29A"/>
  </w:style>
  <w:style w:type="paragraph" w:customStyle="1" w:styleId="BD9A77CB8B57AB439190080188EC747B">
    <w:name w:val="BD9A77CB8B57AB439190080188EC747B"/>
  </w:style>
  <w:style w:type="paragraph" w:customStyle="1" w:styleId="7801DE493822BD49BB464FA30C64E84A">
    <w:name w:val="7801DE493822BD49BB464FA30C64E84A"/>
  </w:style>
  <w:style w:type="paragraph" w:customStyle="1" w:styleId="2A60877B31E31E4F9656EA701A61C8C8">
    <w:name w:val="2A60877B31E31E4F9656EA701A61C8C8"/>
  </w:style>
  <w:style w:type="character" w:styleId="Emphasis">
    <w:name w:val="Emphasis"/>
    <w:basedOn w:val="DefaultParagraphFont"/>
    <w:uiPriority w:val="20"/>
    <w:unhideWhenUsed/>
    <w:qFormat/>
    <w:rPr>
      <w:i/>
      <w:iCs/>
    </w:rPr>
  </w:style>
  <w:style w:type="paragraph" w:customStyle="1" w:styleId="8A8E58D2F2816C44BC49AB589F0114F9">
    <w:name w:val="8A8E58D2F2816C44BC49AB589F0114F9"/>
  </w:style>
  <w:style w:type="paragraph" w:customStyle="1" w:styleId="CE9F757F28482246AE231191973B18A1">
    <w:name w:val="CE9F757F28482246AE231191973B18A1"/>
  </w:style>
  <w:style w:type="paragraph" w:customStyle="1" w:styleId="96A7C55762CCBF478389B2A5DB2F01E3">
    <w:name w:val="96A7C55762CCBF478389B2A5DB2F01E3"/>
  </w:style>
  <w:style w:type="paragraph" w:customStyle="1" w:styleId="B20543B603EDD2498B2A9F444A593AB8">
    <w:name w:val="B20543B603EDD2498B2A9F444A593AB8"/>
  </w:style>
  <w:style w:type="paragraph" w:customStyle="1" w:styleId="4DADBADA7539C447BCB3817E47CBA37B">
    <w:name w:val="4DADBADA7539C447BCB3817E47CBA37B"/>
  </w:style>
  <w:style w:type="paragraph" w:customStyle="1" w:styleId="8837776AC1578F488D0F2B961990F457">
    <w:name w:val="8837776AC1578F488D0F2B961990F457"/>
  </w:style>
  <w:style w:type="paragraph" w:customStyle="1" w:styleId="76E863066F6C1946896B34DDF1E86EF1">
    <w:name w:val="76E863066F6C1946896B34DDF1E86EF1"/>
  </w:style>
  <w:style w:type="paragraph" w:customStyle="1" w:styleId="448A6E49D2929E42AFDAE9105AD0D590">
    <w:name w:val="448A6E49D2929E42AFDAE9105AD0D59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2B5936E185C86845A77515C549C32FF7">
    <w:name w:val="2B5936E185C86845A77515C549C32FF7"/>
  </w:style>
  <w:style w:type="paragraph" w:customStyle="1" w:styleId="0667EC5E16692240B0FF4A26C7F17398">
    <w:name w:val="0667EC5E16692240B0FF4A26C7F1739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3E0C7A67F62C64C8F71D9D23B9086C8">
    <w:name w:val="03E0C7A67F62C64C8F71D9D23B9086C8"/>
  </w:style>
  <w:style w:type="paragraph" w:customStyle="1" w:styleId="E299EE0B0BADD3439A2D999F197C6A3E">
    <w:name w:val="E299EE0B0BADD3439A2D999F197C6A3E"/>
  </w:style>
  <w:style w:type="paragraph" w:customStyle="1" w:styleId="2A720D9397B9B54186DA3680B49A62FA">
    <w:name w:val="2A720D9397B9B54186DA3680B49A62F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3FA26A873BE6E47A480B86F711608D5">
    <w:name w:val="F3FA26A873BE6E47A480B86F711608D5"/>
  </w:style>
  <w:style w:type="paragraph" w:customStyle="1" w:styleId="DE0999FBF87A81458887D8266366A7A7">
    <w:name w:val="DE0999FBF87A81458887D8266366A7A7"/>
  </w:style>
  <w:style w:type="paragraph" w:customStyle="1" w:styleId="548328FDC300D240845249495FE79D9D">
    <w:name w:val="548328FDC300D240845249495FE79D9D"/>
  </w:style>
  <w:style w:type="paragraph" w:styleId="Bibliography">
    <w:name w:val="Bibliography"/>
    <w:basedOn w:val="Normal"/>
    <w:next w:val="Normal"/>
    <w:uiPriority w:val="37"/>
    <w:semiHidden/>
    <w:unhideWhenUsed/>
  </w:style>
  <w:style w:type="paragraph" w:customStyle="1" w:styleId="2173A53F820E704491703A4A2C151246">
    <w:name w:val="2173A53F820E704491703A4A2C151246"/>
  </w:style>
  <w:style w:type="paragraph" w:customStyle="1" w:styleId="7EF245E854E9A74C956044E7B98DDA56">
    <w:name w:val="7EF245E854E9A74C956044E7B98DDA56"/>
  </w:style>
  <w:style w:type="paragraph" w:customStyle="1" w:styleId="76174AD1CECD40488BF9BFDD6DEA649A">
    <w:name w:val="76174AD1CECD40488BF9BFDD6DEA649A"/>
  </w:style>
  <w:style w:type="paragraph" w:customStyle="1" w:styleId="C488759352D269479EE9BC1978486812">
    <w:name w:val="C488759352D269479EE9BC1978486812"/>
  </w:style>
  <w:style w:type="paragraph" w:customStyle="1" w:styleId="ECCFAA2E47694D4287C767DE54CED310">
    <w:name w:val="ECCFAA2E47694D4287C767DE54CED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CHROME DEV TOOLS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E3700A-FD92-4B4F-A41D-16028F88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{018AA425-0748-AC4A-9D65-4F60B470EB77}tf10002091.dotx</Template>
  <TotalTime>1</TotalTime>
  <Pages>6</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Internet Explained and How It Works</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Things You Can Do With Chrome’s Development Tools</dc:title>
  <dc:subject/>
  <dc:creator>Tyler Armstrong</dc:creator>
  <cp:keywords/>
  <dc:description/>
  <cp:lastModifiedBy>Tyler Armstrong</cp:lastModifiedBy>
  <cp:revision>2</cp:revision>
  <dcterms:created xsi:type="dcterms:W3CDTF">2019-02-11T04:24:00Z</dcterms:created>
  <dcterms:modified xsi:type="dcterms:W3CDTF">2019-02-11T04:24:00Z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